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52" w:rsidRDefault="00976BD6" w:rsidP="00976BD6">
      <w:pPr>
        <w:pStyle w:val="a4"/>
      </w:pPr>
      <w:r>
        <w:t>Request for Letter of Recommendation</w:t>
      </w:r>
    </w:p>
    <w:p w:rsidR="00976BD6" w:rsidRPr="00175552" w:rsidRDefault="00976BD6" w:rsidP="00175552"/>
    <w:p w:rsidR="00D81D04" w:rsidRDefault="00976BD6" w:rsidP="00923AB5">
      <w:r>
        <w:t xml:space="preserve">From: </w:t>
      </w:r>
      <w:hyperlink r:id="rId9" w:history="1">
        <w:r w:rsidRPr="002D1759">
          <w:rPr>
            <w:rStyle w:val="af3"/>
          </w:rPr>
          <w:t>luans@oregonstate.edu</w:t>
        </w:r>
      </w:hyperlink>
    </w:p>
    <w:p w:rsidR="00976BD6" w:rsidRDefault="00976BD6" w:rsidP="00923AB5"/>
    <w:p w:rsidR="00976BD6" w:rsidRDefault="00976BD6" w:rsidP="00923AB5">
      <w:r>
        <w:t xml:space="preserve">To: </w:t>
      </w:r>
      <w:hyperlink r:id="rId10" w:history="1">
        <w:r w:rsidRPr="002D1759">
          <w:rPr>
            <w:rStyle w:val="af3"/>
          </w:rPr>
          <w:t>dmcgrath@eecs.oregonstate.edu</w:t>
        </w:r>
      </w:hyperlink>
    </w:p>
    <w:p w:rsidR="00976BD6" w:rsidRDefault="00976BD6" w:rsidP="00923AB5"/>
    <w:p w:rsidR="00976BD6" w:rsidRDefault="00976BD6" w:rsidP="00976BD6">
      <w:r>
        <w:t>Cc:</w:t>
      </w:r>
    </w:p>
    <w:p w:rsidR="00976BD6" w:rsidRDefault="00976BD6" w:rsidP="00976BD6"/>
    <w:p w:rsidR="00976BD6" w:rsidRDefault="00976BD6" w:rsidP="00976BD6">
      <w:r>
        <w:t>Subject: Problem about Registration of a Professional Course</w:t>
      </w:r>
    </w:p>
    <w:p w:rsidR="00923AB5" w:rsidRDefault="00923AB5" w:rsidP="00175552"/>
    <w:p w:rsidR="00175552" w:rsidRPr="00175552" w:rsidRDefault="00D81D04" w:rsidP="00175552">
      <w:r>
        <w:t xml:space="preserve">Dear </w:t>
      </w:r>
      <w:r w:rsidR="00976BD6">
        <w:t>Professor McGrath</w:t>
      </w:r>
      <w:r>
        <w:t>:</w:t>
      </w:r>
    </w:p>
    <w:p w:rsidR="00175552" w:rsidRDefault="00175552" w:rsidP="00175552"/>
    <w:p w:rsidR="00166005" w:rsidRDefault="00166005" w:rsidP="00166005">
      <w:r w:rsidRPr="00166005">
        <w:t xml:space="preserve">I am applying to </w:t>
      </w:r>
      <w:r w:rsidR="0099353E">
        <w:t xml:space="preserve">a </w:t>
      </w:r>
      <w:r w:rsidR="0099353E">
        <w:t>Java Softw</w:t>
      </w:r>
      <w:r w:rsidR="0099353E">
        <w:t>are D</w:t>
      </w:r>
      <w:r w:rsidR="0099353E">
        <w:t>eveloper</w:t>
      </w:r>
      <w:r w:rsidR="0099353E">
        <w:t xml:space="preserve"> position</w:t>
      </w:r>
      <w:r w:rsidRPr="00166005">
        <w:t xml:space="preserve"> in</w:t>
      </w:r>
      <w:r w:rsidR="0099353E">
        <w:t xml:space="preserve"> </w:t>
      </w:r>
      <w:r w:rsidR="0099353E">
        <w:t>Tekmark Global Solutions</w:t>
      </w:r>
      <w:r w:rsidR="0099353E">
        <w:t>. I hope that you are able to write a recommendation letter for me to apply that position.</w:t>
      </w:r>
      <w:r w:rsidRPr="00166005">
        <w:t xml:space="preserve"> </w:t>
      </w:r>
      <w:r w:rsidR="0099353E">
        <w:t>I plan to begin my career from Java programmer and be a full-time Java code programmer for real project in that company</w:t>
      </w:r>
      <w:r w:rsidRPr="00166005">
        <w:t>.</w:t>
      </w:r>
      <w:r w:rsidR="0099353E">
        <w:t xml:space="preserve"> </w:t>
      </w:r>
    </w:p>
    <w:p w:rsidR="00166005" w:rsidRDefault="00166005" w:rsidP="00166005">
      <w:r w:rsidRPr="00166005">
        <w:t xml:space="preserve"> </w:t>
      </w:r>
    </w:p>
    <w:p w:rsidR="00166005" w:rsidRDefault="0099353E" w:rsidP="00166005">
      <w:r>
        <w:t xml:space="preserve">I have taken in one major class from you, which Operating System II in Spring 2016. Although this </w:t>
      </w:r>
      <w:r w:rsidR="00AF16CE">
        <w:t>is just focus on Linux kernel development</w:t>
      </w:r>
      <w:r w:rsidR="009A770D">
        <w:t xml:space="preserve"> by C programming l</w:t>
      </w:r>
      <w:r w:rsidR="00AF16CE">
        <w:t xml:space="preserve">anguage, I think also have huge help for me to write code in none C-like programming language. </w:t>
      </w:r>
      <w:r w:rsidR="00166005" w:rsidRPr="00166005">
        <w:t xml:space="preserve"> </w:t>
      </w:r>
      <w:r w:rsidR="00AF16CE">
        <w:t>From your class, I have quite a few understandings of mechanisms of Operating System</w:t>
      </w:r>
      <w:r w:rsidR="00166005" w:rsidRPr="00166005">
        <w:t xml:space="preserve">. </w:t>
      </w:r>
      <w:r w:rsidR="006C6B1B">
        <w:t xml:space="preserve">I believe that I will be able to improve my code writing skills and know how an application can run steadily and securely in an Operating System. </w:t>
      </w:r>
      <w:r w:rsidR="009A770D">
        <w:t>This company also request appliers who must have relevant experience of programming in Linux</w:t>
      </w:r>
      <w:r w:rsidR="00166005" w:rsidRPr="00166005">
        <w:t xml:space="preserve">. </w:t>
      </w:r>
    </w:p>
    <w:p w:rsidR="00166005" w:rsidRDefault="00166005" w:rsidP="00166005"/>
    <w:p w:rsidR="00FB0900" w:rsidRDefault="00166005" w:rsidP="00166005">
      <w:r w:rsidRPr="00166005">
        <w:t>I have</w:t>
      </w:r>
      <w:r w:rsidR="00203FCD">
        <w:t xml:space="preserve"> attached</w:t>
      </w:r>
      <w:r w:rsidRPr="00166005">
        <w:t xml:space="preserve"> a summary of my professional experience </w:t>
      </w:r>
      <w:r w:rsidR="00203FCD">
        <w:t>and individual skills, and hope it to help you decide whether to write a recommendation for me. I plan to apply for this position now</w:t>
      </w:r>
      <w:r w:rsidRPr="00166005">
        <w:t>.</w:t>
      </w:r>
      <w:r w:rsidR="00203FCD">
        <w:t xml:space="preserve"> </w:t>
      </w:r>
      <w:r w:rsidR="00FE4613">
        <w:t>Except for that summary, I send a draft of my purpose’s statement and a copy of resume, s</w:t>
      </w:r>
      <w:r w:rsidRPr="00166005">
        <w:t>hould you decide to recommend me</w:t>
      </w:r>
      <w:r w:rsidR="00FE4613">
        <w:t>. I think that</w:t>
      </w:r>
      <w:r w:rsidRPr="00166005">
        <w:t xml:space="preserve"> would help you in the evaluation process. If you have any questions, please contact me by phone at (</w:t>
      </w:r>
      <w:r w:rsidR="00E47BD5">
        <w:t>541) 745-8987</w:t>
      </w:r>
      <w:r w:rsidRPr="00166005">
        <w:t xml:space="preserve"> or by e-mail at </w:t>
      </w:r>
      <w:hyperlink r:id="rId11" w:history="1">
        <w:r w:rsidR="009A770D" w:rsidRPr="002D1759">
          <w:rPr>
            <w:rStyle w:val="af3"/>
          </w:rPr>
          <w:t>luans@oregonstate.edu</w:t>
        </w:r>
      </w:hyperlink>
      <w:r w:rsidR="009A770D">
        <w:t>.</w:t>
      </w:r>
      <w:r w:rsidR="00FB0900">
        <w:t xml:space="preserve"> </w:t>
      </w:r>
    </w:p>
    <w:p w:rsidR="00FB0900" w:rsidRDefault="00FB0900" w:rsidP="00166005"/>
    <w:p w:rsidR="002B53D4" w:rsidRPr="00166005" w:rsidRDefault="00166005" w:rsidP="00166005">
      <w:bookmarkStart w:id="0" w:name="_GoBack"/>
      <w:bookmarkEnd w:id="0"/>
      <w:r w:rsidRPr="00166005">
        <w:t>Thank you for your time and consideration. I look forward to hearing from you!</w:t>
      </w:r>
    </w:p>
    <w:p w:rsidR="00166005" w:rsidRDefault="00166005" w:rsidP="00175552"/>
    <w:p w:rsidR="008C73B2" w:rsidRDefault="00772844" w:rsidP="00175552">
      <w:r>
        <w:t>Sincerely</w:t>
      </w:r>
      <w:r w:rsidR="002B53D4">
        <w:t xml:space="preserve"> yours</w:t>
      </w:r>
      <w:r>
        <w:t>,</w:t>
      </w:r>
    </w:p>
    <w:p w:rsidR="00175552" w:rsidRDefault="00175552" w:rsidP="00175552"/>
    <w:p w:rsidR="00175552" w:rsidRPr="00F9204F" w:rsidRDefault="00F9204F" w:rsidP="00175552">
      <w:pPr>
        <w:rPr>
          <w:rFonts w:ascii="Bradley Hand ITC" w:hAnsi="Bradley Hand ITC"/>
          <w:sz w:val="48"/>
          <w:szCs w:val="48"/>
        </w:rPr>
      </w:pPr>
      <w:r w:rsidRPr="00F9204F">
        <w:rPr>
          <w:rFonts w:ascii="Bradley Hand ITC" w:hAnsi="Bradley Hand ITC"/>
          <w:sz w:val="48"/>
          <w:szCs w:val="48"/>
        </w:rPr>
        <w:t>Luan Songjian</w:t>
      </w:r>
    </w:p>
    <w:p w:rsidR="00175552" w:rsidRDefault="00175552" w:rsidP="00175552"/>
    <w:p w:rsidR="00175552" w:rsidRDefault="00175552" w:rsidP="00175552">
      <w:r>
        <w:t>Songjian Luan</w:t>
      </w:r>
    </w:p>
    <w:p w:rsidR="00C06A7B" w:rsidRDefault="00C06A7B" w:rsidP="00175552"/>
    <w:p w:rsidR="008D7BA5" w:rsidRDefault="00B5605A" w:rsidP="00175552">
      <w:r>
        <w:t>Enclosure</w:t>
      </w:r>
    </w:p>
    <w:sectPr w:rsidR="008D7BA5" w:rsidSect="00772844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D36" w:rsidRDefault="00F06D36">
      <w:r>
        <w:separator/>
      </w:r>
    </w:p>
    <w:p w:rsidR="00F06D36" w:rsidRDefault="00F06D36"/>
  </w:endnote>
  <w:endnote w:type="continuationSeparator" w:id="0">
    <w:p w:rsidR="00F06D36" w:rsidRDefault="00F06D36">
      <w:r>
        <w:continuationSeparator/>
      </w:r>
    </w:p>
    <w:p w:rsidR="00F06D36" w:rsidRDefault="00F06D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B2" w:rsidRDefault="00772844">
    <w:pPr>
      <w:pStyle w:val="ab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D36" w:rsidRDefault="00F06D36">
      <w:r>
        <w:separator/>
      </w:r>
    </w:p>
    <w:p w:rsidR="00F06D36" w:rsidRDefault="00F06D36"/>
  </w:footnote>
  <w:footnote w:type="continuationSeparator" w:id="0">
    <w:p w:rsidR="00F06D36" w:rsidRDefault="00F06D36">
      <w:r>
        <w:continuationSeparator/>
      </w:r>
    </w:p>
    <w:p w:rsidR="00F06D36" w:rsidRDefault="00F06D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44"/>
    <w:rsid w:val="000311F2"/>
    <w:rsid w:val="000360A7"/>
    <w:rsid w:val="000A11F3"/>
    <w:rsid w:val="001376E5"/>
    <w:rsid w:val="00166005"/>
    <w:rsid w:val="00175552"/>
    <w:rsid w:val="00203FCD"/>
    <w:rsid w:val="00256D31"/>
    <w:rsid w:val="00282798"/>
    <w:rsid w:val="002B53D4"/>
    <w:rsid w:val="00304602"/>
    <w:rsid w:val="00305D13"/>
    <w:rsid w:val="00414EDA"/>
    <w:rsid w:val="004E5310"/>
    <w:rsid w:val="005C6622"/>
    <w:rsid w:val="005F5B04"/>
    <w:rsid w:val="006313DD"/>
    <w:rsid w:val="00655A5A"/>
    <w:rsid w:val="006C6B1B"/>
    <w:rsid w:val="00752CE4"/>
    <w:rsid w:val="00772844"/>
    <w:rsid w:val="0082276F"/>
    <w:rsid w:val="008C73B2"/>
    <w:rsid w:val="008D7BA5"/>
    <w:rsid w:val="00923AB5"/>
    <w:rsid w:val="009323EA"/>
    <w:rsid w:val="00974536"/>
    <w:rsid w:val="00976BD6"/>
    <w:rsid w:val="009813E3"/>
    <w:rsid w:val="0099353E"/>
    <w:rsid w:val="009A770D"/>
    <w:rsid w:val="009D29BC"/>
    <w:rsid w:val="009F2CE6"/>
    <w:rsid w:val="00A67A4A"/>
    <w:rsid w:val="00AF16CE"/>
    <w:rsid w:val="00AF7FC9"/>
    <w:rsid w:val="00B55013"/>
    <w:rsid w:val="00B5605A"/>
    <w:rsid w:val="00BB228F"/>
    <w:rsid w:val="00BC4A5C"/>
    <w:rsid w:val="00BC7C13"/>
    <w:rsid w:val="00C06A7B"/>
    <w:rsid w:val="00C70631"/>
    <w:rsid w:val="00CA52E2"/>
    <w:rsid w:val="00D60EB8"/>
    <w:rsid w:val="00D81D04"/>
    <w:rsid w:val="00DB3A4D"/>
    <w:rsid w:val="00E47BD5"/>
    <w:rsid w:val="00ED18D1"/>
    <w:rsid w:val="00F06D36"/>
    <w:rsid w:val="00F43647"/>
    <w:rsid w:val="00F871E2"/>
    <w:rsid w:val="00F9204F"/>
    <w:rsid w:val="00FA6377"/>
    <w:rsid w:val="00FB0900"/>
    <w:rsid w:val="00FC1C62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2521"/>
  <w15:chartTrackingRefBased/>
  <w15:docId w15:val="{08F41A58-B6E3-42D8-847C-B788F99F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0311F2"/>
    <w:pPr>
      <w:spacing w:after="0"/>
      <w:jc w:val="both"/>
    </w:pPr>
    <w:rPr>
      <w:rFonts w:ascii="Times New Roman" w:hAnsi="Times New Roman"/>
      <w:color w:val="auto"/>
      <w:sz w:val="20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2"/>
    <w:qFormat/>
    <w:rsid w:val="00976BD6"/>
    <w:pPr>
      <w:pBdr>
        <w:bottom w:val="single" w:sz="12" w:space="1" w:color="auto"/>
      </w:pBdr>
      <w:contextualSpacing/>
      <w:jc w:val="center"/>
    </w:pPr>
    <w:rPr>
      <w:rFonts w:ascii="Arial Black" w:eastAsiaTheme="majorEastAsia" w:hAnsi="Arial Black" w:cstheme="majorBidi"/>
      <w:b/>
      <w:kern w:val="28"/>
      <w:sz w:val="36"/>
    </w:rPr>
  </w:style>
  <w:style w:type="character" w:customStyle="1" w:styleId="a5">
    <w:name w:val="标题 字符"/>
    <w:basedOn w:val="a1"/>
    <w:link w:val="a4"/>
    <w:uiPriority w:val="2"/>
    <w:rsid w:val="00976BD6"/>
    <w:rPr>
      <w:rFonts w:ascii="Arial Black" w:eastAsiaTheme="majorEastAsia" w:hAnsi="Arial Black" w:cstheme="majorBidi"/>
      <w:b/>
      <w:color w:val="auto"/>
      <w:kern w:val="28"/>
      <w:sz w:val="36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styleId="a7">
    <w:name w:val="Date"/>
    <w:basedOn w:val="a0"/>
    <w:next w:val="a0"/>
    <w:link w:val="a8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character" w:customStyle="1" w:styleId="a8">
    <w:name w:val="日期 字符"/>
    <w:basedOn w:val="a1"/>
    <w:link w:val="a7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a0"/>
    <w:uiPriority w:val="1"/>
    <w:qFormat/>
    <w:pPr>
      <w:spacing w:line="336" w:lineRule="auto"/>
      <w:contextualSpacing/>
    </w:p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jc w:val="right"/>
    </w:pPr>
    <w:rPr>
      <w:color w:val="39A5B7" w:themeColor="accent1"/>
    </w:rPr>
  </w:style>
  <w:style w:type="character" w:customStyle="1" w:styleId="ac">
    <w:name w:val="页脚 字符"/>
    <w:basedOn w:val="a1"/>
    <w:link w:val="ab"/>
    <w:uiPriority w:val="99"/>
    <w:rPr>
      <w:color w:val="39A5B7" w:themeColor="accent1"/>
    </w:rPr>
  </w:style>
  <w:style w:type="paragraph" w:styleId="ad">
    <w:name w:val="Salutation"/>
    <w:basedOn w:val="a0"/>
    <w:next w:val="a0"/>
    <w:link w:val="ae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e">
    <w:name w:val="称呼 字符"/>
    <w:basedOn w:val="a1"/>
    <w:link w:val="ad"/>
    <w:uiPriority w:val="2"/>
    <w:rPr>
      <w:b/>
      <w:bCs/>
      <w:color w:val="0D0D0D" w:themeColor="text1" w:themeTint="F2"/>
    </w:rPr>
  </w:style>
  <w:style w:type="paragraph" w:styleId="af">
    <w:name w:val="Closing"/>
    <w:basedOn w:val="a0"/>
    <w:next w:val="af0"/>
    <w:link w:val="af1"/>
    <w:uiPriority w:val="2"/>
    <w:unhideWhenUsed/>
    <w:qFormat/>
    <w:pPr>
      <w:spacing w:before="720"/>
    </w:pPr>
    <w:rPr>
      <w:b/>
      <w:bCs/>
      <w:color w:val="0D0D0D" w:themeColor="text1" w:themeTint="F2"/>
    </w:rPr>
  </w:style>
  <w:style w:type="character" w:customStyle="1" w:styleId="af1">
    <w:name w:val="结束语 字符"/>
    <w:basedOn w:val="a1"/>
    <w:link w:val="af"/>
    <w:uiPriority w:val="2"/>
    <w:rPr>
      <w:b/>
      <w:bCs/>
      <w:color w:val="0D0D0D" w:themeColor="text1" w:themeTint="F2"/>
    </w:rPr>
  </w:style>
  <w:style w:type="paragraph" w:styleId="af0">
    <w:name w:val="Signature"/>
    <w:basedOn w:val="a0"/>
    <w:link w:val="af2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2">
    <w:name w:val="签名 字符"/>
    <w:basedOn w:val="a1"/>
    <w:link w:val="af0"/>
    <w:uiPriority w:val="2"/>
    <w:rPr>
      <w:b/>
      <w:bCs/>
      <w:color w:val="0D0D0D" w:themeColor="text1" w:themeTint="F2"/>
    </w:rPr>
  </w:style>
  <w:style w:type="character" w:customStyle="1" w:styleId="10">
    <w:name w:val="标题 1 字符"/>
    <w:basedOn w:val="a1"/>
    <w:link w:val="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20">
    <w:name w:val="标题 2 字符"/>
    <w:basedOn w:val="a1"/>
    <w:link w:val="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character" w:styleId="af3">
    <w:name w:val="Hyperlink"/>
    <w:basedOn w:val="a1"/>
    <w:uiPriority w:val="99"/>
    <w:unhideWhenUsed/>
    <w:rsid w:val="00175552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uans@oregonstate.edu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dmcgrath@eecs.oregonstate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luans@oregonstate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AN\AppData\Roaming\Microsoft\Templates\Cover%20letter%20(blue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D7134-9BB6-4BB7-9F30-6FD7B6FE2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416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Luan, Songjian</dc:creator>
  <cp:keywords/>
  <cp:lastModifiedBy>SONGJIAN LUAN</cp:lastModifiedBy>
  <cp:revision>32</cp:revision>
  <dcterms:created xsi:type="dcterms:W3CDTF">2016-03-30T21:55:00Z</dcterms:created>
  <dcterms:modified xsi:type="dcterms:W3CDTF">2016-04-21T01:03:00Z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