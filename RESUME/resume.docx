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D4B" w:rsidRDefault="00C56C05" w:rsidP="00C56C05">
      <w:pPr>
        <w:pStyle w:val="Title"/>
      </w:pPr>
      <w:r>
        <w:t>SONGJIAN LUAN</w:t>
      </w:r>
    </w:p>
    <w:p w:rsidR="00C56C05" w:rsidRPr="00596AB1" w:rsidRDefault="00C56C05" w:rsidP="00CC5BF2">
      <w:pPr>
        <w:jc w:val="center"/>
        <w:rPr>
          <w:b/>
        </w:rPr>
      </w:pPr>
      <w:r w:rsidRPr="00596AB1">
        <w:rPr>
          <w:b/>
          <w:color w:val="auto"/>
        </w:rPr>
        <w:t>840SW Grove St. Apt 21, Co</w:t>
      </w:r>
      <w:r w:rsidR="00AA00BB" w:rsidRPr="00596AB1">
        <w:rPr>
          <w:b/>
          <w:color w:val="auto"/>
        </w:rPr>
        <w:t>r</w:t>
      </w:r>
      <w:r w:rsidRPr="00596AB1">
        <w:rPr>
          <w:b/>
          <w:color w:val="auto"/>
        </w:rPr>
        <w:t xml:space="preserve">vallis, OR, 97333-4069 | (541)745-8987 | </w:t>
      </w:r>
      <w:hyperlink r:id="rId9" w:history="1">
        <w:r w:rsidR="00CC5BF2" w:rsidRPr="00596AB1">
          <w:rPr>
            <w:rStyle w:val="Hyperlink"/>
            <w:b/>
            <w:color w:val="auto"/>
          </w:rPr>
          <w:t>luansongjian@gmail.com</w:t>
        </w:r>
      </w:hyperlink>
    </w:p>
    <w:p w:rsidR="00596B7B" w:rsidRDefault="00596B7B" w:rsidP="00CC5BF2">
      <w:pPr>
        <w:pStyle w:val="SectionHeading"/>
      </w:pPr>
      <w:r>
        <w:t>OBJECTIVE</w:t>
      </w:r>
    </w:p>
    <w:p w:rsidR="00596B7B" w:rsidRPr="00596B7B" w:rsidRDefault="00596B7B" w:rsidP="00596B7B">
      <w:r>
        <w:t xml:space="preserve">Full-Time position for software development by Java or Linux environment programming by C. </w:t>
      </w:r>
    </w:p>
    <w:p w:rsidR="00CC5BF2" w:rsidRDefault="00CC5BF2" w:rsidP="00CC5BF2">
      <w:pPr>
        <w:pStyle w:val="SectionHeading"/>
      </w:pPr>
      <w:r>
        <w:t>EDUCATION</w:t>
      </w:r>
    </w:p>
    <w:p w:rsidR="00CC5BF2" w:rsidRDefault="00B07346" w:rsidP="00CC5BF2">
      <w:r>
        <w:t xml:space="preserve">Bachelor | Oregon State University | </w:t>
      </w:r>
      <w:r w:rsidR="00787D33">
        <w:t>Expired Graduate in</w:t>
      </w:r>
      <w:r>
        <w:t xml:space="preserve"> 2017</w:t>
      </w:r>
    </w:p>
    <w:p w:rsidR="00B07346" w:rsidRDefault="00B07346" w:rsidP="00B07346">
      <w:pPr>
        <w:pStyle w:val="ListParagraph"/>
        <w:numPr>
          <w:ilvl w:val="0"/>
          <w:numId w:val="12"/>
        </w:numPr>
      </w:pPr>
      <w:r>
        <w:t>Standing: Senior</w:t>
      </w:r>
    </w:p>
    <w:p w:rsidR="00B07346" w:rsidRDefault="00B07346" w:rsidP="00B07346">
      <w:pPr>
        <w:pStyle w:val="ListParagraph"/>
        <w:numPr>
          <w:ilvl w:val="0"/>
          <w:numId w:val="12"/>
        </w:numPr>
      </w:pPr>
      <w:r>
        <w:t>Major: Computer Science</w:t>
      </w:r>
    </w:p>
    <w:p w:rsidR="00B07346" w:rsidRDefault="00B07346" w:rsidP="00B07346">
      <w:pPr>
        <w:pStyle w:val="ListParagraph"/>
        <w:numPr>
          <w:ilvl w:val="0"/>
          <w:numId w:val="12"/>
        </w:numPr>
      </w:pPr>
      <w:r>
        <w:t xml:space="preserve">Related Courses: </w:t>
      </w:r>
    </w:p>
    <w:p w:rsidR="00B07346" w:rsidRDefault="00B07346" w:rsidP="00B07346">
      <w:pPr>
        <w:pStyle w:val="ListParagraph"/>
        <w:numPr>
          <w:ilvl w:val="0"/>
          <w:numId w:val="11"/>
        </w:numPr>
      </w:pPr>
      <w:r>
        <w:t xml:space="preserve">Fundamental C/C++ Programming and Linux Kernel Programming by C, </w:t>
      </w:r>
    </w:p>
    <w:p w:rsidR="00B07346" w:rsidRDefault="004737C7" w:rsidP="00B07346">
      <w:pPr>
        <w:pStyle w:val="ListParagraph"/>
        <w:numPr>
          <w:ilvl w:val="0"/>
          <w:numId w:val="11"/>
        </w:numPr>
      </w:pPr>
      <w:r>
        <w:t>Fundamental Python Programming</w:t>
      </w:r>
      <w:r w:rsidR="00B70BAE">
        <w:t xml:space="preserve"> and </w:t>
      </w:r>
      <w:r w:rsidR="00B70BAE">
        <w:t>Translator</w:t>
      </w:r>
    </w:p>
    <w:p w:rsidR="00B07346" w:rsidRDefault="00B07346" w:rsidP="00B07346">
      <w:pPr>
        <w:pStyle w:val="ListParagraph"/>
        <w:numPr>
          <w:ilvl w:val="0"/>
          <w:numId w:val="11"/>
        </w:numPr>
      </w:pPr>
      <w:r>
        <w:t>Theory of Computation</w:t>
      </w:r>
      <w:r w:rsidR="00B70BAE">
        <w:t xml:space="preserve"> </w:t>
      </w:r>
      <w:r w:rsidR="00E44664">
        <w:t xml:space="preserve">and </w:t>
      </w:r>
      <w:r w:rsidR="008A6687">
        <w:t xml:space="preserve">Analysis of </w:t>
      </w:r>
      <w:r w:rsidR="00E44664">
        <w:t>Algorithm</w:t>
      </w:r>
      <w:r w:rsidR="008A6687">
        <w:t>s</w:t>
      </w:r>
      <w:r w:rsidR="00237A00">
        <w:t>,</w:t>
      </w:r>
    </w:p>
    <w:p w:rsidR="00B70BAE" w:rsidRDefault="00B07346" w:rsidP="00033FF1">
      <w:pPr>
        <w:pStyle w:val="ListParagraph"/>
        <w:numPr>
          <w:ilvl w:val="0"/>
          <w:numId w:val="11"/>
        </w:numPr>
      </w:pPr>
      <w:r>
        <w:t>Programming Language Fundamental</w:t>
      </w:r>
      <w:r w:rsidR="00B70BAE">
        <w:t>,</w:t>
      </w:r>
    </w:p>
    <w:p w:rsidR="00B07346" w:rsidRDefault="00B07346" w:rsidP="00033FF1">
      <w:pPr>
        <w:pStyle w:val="ListParagraph"/>
        <w:numPr>
          <w:ilvl w:val="0"/>
          <w:numId w:val="11"/>
        </w:numPr>
      </w:pPr>
      <w:r>
        <w:t xml:space="preserve">Software Engineering, </w:t>
      </w:r>
    </w:p>
    <w:p w:rsidR="008A6687" w:rsidRDefault="008A6687" w:rsidP="00B07346">
      <w:pPr>
        <w:pStyle w:val="ListParagraph"/>
        <w:numPr>
          <w:ilvl w:val="0"/>
          <w:numId w:val="11"/>
        </w:numPr>
      </w:pPr>
      <w:r>
        <w:t>Introduction to Databases and Database Management Systems</w:t>
      </w:r>
      <w:r w:rsidR="004005CD">
        <w:t>,</w:t>
      </w:r>
    </w:p>
    <w:p w:rsidR="00B70BAE" w:rsidRDefault="004737C7" w:rsidP="004737C7">
      <w:pPr>
        <w:pStyle w:val="ListParagraph"/>
        <w:numPr>
          <w:ilvl w:val="0"/>
          <w:numId w:val="11"/>
        </w:numPr>
      </w:pPr>
      <w:r>
        <w:t>Linux System Administration</w:t>
      </w:r>
      <w:r w:rsidR="00B70BAE">
        <w:t>,</w:t>
      </w:r>
    </w:p>
    <w:p w:rsidR="004737C7" w:rsidRDefault="004737C7" w:rsidP="004737C7">
      <w:pPr>
        <w:pStyle w:val="ListParagraph"/>
        <w:numPr>
          <w:ilvl w:val="0"/>
          <w:numId w:val="11"/>
        </w:numPr>
      </w:pPr>
      <w:r>
        <w:t xml:space="preserve">Computer Networks, </w:t>
      </w:r>
    </w:p>
    <w:p w:rsidR="00B07346" w:rsidRDefault="00E44664" w:rsidP="00B07346">
      <w:pPr>
        <w:pStyle w:val="ListParagraph"/>
        <w:numPr>
          <w:ilvl w:val="0"/>
          <w:numId w:val="11"/>
        </w:numPr>
      </w:pPr>
      <w:r>
        <w:t>Assemble Language Programming and Computer Architecture</w:t>
      </w:r>
      <w:r w:rsidR="00237A00">
        <w:t>,</w:t>
      </w:r>
    </w:p>
    <w:p w:rsidR="00B70BAE" w:rsidRDefault="00B07346" w:rsidP="00B96268">
      <w:pPr>
        <w:pStyle w:val="ListParagraph"/>
        <w:numPr>
          <w:ilvl w:val="0"/>
          <w:numId w:val="11"/>
        </w:numPr>
      </w:pPr>
      <w:r>
        <w:t>Numerical Analysis</w:t>
      </w:r>
      <w:r w:rsidR="00B96268">
        <w:t xml:space="preserve"> and </w:t>
      </w:r>
      <w:r>
        <w:t>Writing.</w:t>
      </w:r>
      <w:r w:rsidR="00B70BAE">
        <w:t xml:space="preserve"> </w:t>
      </w:r>
    </w:p>
    <w:p w:rsidR="00862750" w:rsidRDefault="00862750" w:rsidP="00862750">
      <w:pPr>
        <w:pStyle w:val="ListParagraph"/>
        <w:numPr>
          <w:ilvl w:val="0"/>
          <w:numId w:val="23"/>
        </w:numPr>
      </w:pPr>
      <w:r>
        <w:t>Language Speaking: Chinese</w:t>
      </w:r>
      <w:r w:rsidR="00EA3265">
        <w:t xml:space="preserve"> &amp; English</w:t>
      </w:r>
    </w:p>
    <w:p w:rsidR="00CC5BF2" w:rsidRDefault="00CC5BF2" w:rsidP="00CC5BF2">
      <w:pPr>
        <w:pStyle w:val="SectionHeading"/>
      </w:pPr>
      <w:r>
        <w:t>SKILLS &amp; ABILITIES</w:t>
      </w:r>
    </w:p>
    <w:p w:rsidR="00CC5BF2" w:rsidRDefault="00B07346" w:rsidP="00C149DB">
      <w:pPr>
        <w:pStyle w:val="Subsection"/>
      </w:pPr>
      <w:r>
        <w:t>Project Abilities</w:t>
      </w:r>
    </w:p>
    <w:p w:rsidR="006C19C9" w:rsidRDefault="006C19C9" w:rsidP="00C149DB">
      <w:pPr>
        <w:pStyle w:val="ListParagraph"/>
        <w:numPr>
          <w:ilvl w:val="0"/>
          <w:numId w:val="17"/>
        </w:numPr>
      </w:pPr>
      <w:r>
        <w:t xml:space="preserve">Can analyze requirements </w:t>
      </w:r>
      <w:r w:rsidR="00533577">
        <w:t xml:space="preserve">of a project and </w:t>
      </w:r>
      <w:r>
        <w:t>build a framework</w:t>
      </w:r>
      <w:r w:rsidR="00D6385A">
        <w:t xml:space="preserve"> for it</w:t>
      </w:r>
      <w:bookmarkStart w:id="0" w:name="_GoBack"/>
      <w:bookmarkEnd w:id="0"/>
      <w:r>
        <w:t xml:space="preserve"> </w:t>
      </w:r>
      <w:r w:rsidR="0005745D">
        <w:t>by drawing UML diagrams</w:t>
      </w:r>
      <w:r>
        <w:t>.</w:t>
      </w:r>
    </w:p>
    <w:p w:rsidR="006C19C9" w:rsidRDefault="009B600D" w:rsidP="004737C7">
      <w:pPr>
        <w:pStyle w:val="ListParagraph"/>
        <w:numPr>
          <w:ilvl w:val="0"/>
          <w:numId w:val="17"/>
        </w:numPr>
      </w:pPr>
      <w:r>
        <w:t>Understand</w:t>
      </w:r>
      <w:r w:rsidR="00E44664">
        <w:t xml:space="preserve"> principle of</w:t>
      </w:r>
      <w:r>
        <w:t xml:space="preserve"> </w:t>
      </w:r>
      <w:r w:rsidR="00E44664">
        <w:t>OOP and</w:t>
      </w:r>
      <w:r w:rsidR="00237A00">
        <w:t xml:space="preserve"> appl</w:t>
      </w:r>
      <w:r w:rsidR="008F63D4">
        <w:t>y</w:t>
      </w:r>
      <w:r w:rsidR="00E44664">
        <w:t xml:space="preserve"> usual design patterns</w:t>
      </w:r>
      <w:r w:rsidR="004737C7">
        <w:t>, also</w:t>
      </w:r>
      <w:r w:rsidR="006C19C9">
        <w:t xml:space="preserve"> </w:t>
      </w:r>
      <w:r w:rsidR="008F63D4">
        <w:t>debug and revise code for a project</w:t>
      </w:r>
      <w:r w:rsidR="006C19C9">
        <w:t>.</w:t>
      </w:r>
    </w:p>
    <w:p w:rsidR="00C149DB" w:rsidRDefault="008F63D4" w:rsidP="00CD07F9">
      <w:pPr>
        <w:pStyle w:val="ListParagraph"/>
        <w:numPr>
          <w:ilvl w:val="0"/>
          <w:numId w:val="17"/>
        </w:numPr>
      </w:pPr>
      <w:r>
        <w:t xml:space="preserve">Can write some technical documents </w:t>
      </w:r>
      <w:r w:rsidR="006C19C9">
        <w:t>for a project with a team.</w:t>
      </w:r>
    </w:p>
    <w:p w:rsidR="00B07346" w:rsidRDefault="006C19C9" w:rsidP="00C149DB">
      <w:pPr>
        <w:pStyle w:val="Subsection"/>
      </w:pPr>
      <w:r>
        <w:t>Computer Skills</w:t>
      </w:r>
    </w:p>
    <w:p w:rsidR="006C19C9" w:rsidRDefault="006C19C9" w:rsidP="00C149DB">
      <w:pPr>
        <w:pStyle w:val="ListParagraph"/>
        <w:numPr>
          <w:ilvl w:val="0"/>
          <w:numId w:val="18"/>
        </w:numPr>
      </w:pPr>
      <w:r>
        <w:t>Programming Languages: C/C++, Python,</w:t>
      </w:r>
      <w:r w:rsidR="00AD5BE9">
        <w:t xml:space="preserve"> and</w:t>
      </w:r>
      <w:r>
        <w:t xml:space="preserve"> Java.</w:t>
      </w:r>
    </w:p>
    <w:p w:rsidR="006C19C9" w:rsidRDefault="006C19C9" w:rsidP="00C149DB">
      <w:pPr>
        <w:pStyle w:val="ListParagraph"/>
        <w:numPr>
          <w:ilvl w:val="0"/>
          <w:numId w:val="18"/>
        </w:numPr>
      </w:pPr>
      <w:r>
        <w:t xml:space="preserve">Database Usage: MS, Oracle, </w:t>
      </w:r>
      <w:r w:rsidR="009F5E26">
        <w:t>and</w:t>
      </w:r>
      <w:r>
        <w:t xml:space="preserve"> MySQL Database</w:t>
      </w:r>
      <w:r w:rsidR="009F5E26">
        <w:t>s</w:t>
      </w:r>
      <w:r>
        <w:t>.</w:t>
      </w:r>
    </w:p>
    <w:p w:rsidR="006C19C9" w:rsidRDefault="006C19C9" w:rsidP="00C149DB">
      <w:pPr>
        <w:pStyle w:val="ListParagraph"/>
        <w:numPr>
          <w:ilvl w:val="0"/>
          <w:numId w:val="18"/>
        </w:numPr>
      </w:pPr>
      <w:r>
        <w:t>Developing Tools: NetBeans IDE</w:t>
      </w:r>
      <w:r w:rsidR="003E5FD0">
        <w:t>, Eclipse IDE, and</w:t>
      </w:r>
      <w:r>
        <w:t xml:space="preserve"> JetBrains IDEs.</w:t>
      </w:r>
    </w:p>
    <w:p w:rsidR="00C149DB" w:rsidRDefault="00CD07F9" w:rsidP="00C149DB">
      <w:pPr>
        <w:pStyle w:val="ListParagraph"/>
        <w:numPr>
          <w:ilvl w:val="0"/>
          <w:numId w:val="18"/>
        </w:numPr>
      </w:pPr>
      <w:r>
        <w:t>Developing Environment</w:t>
      </w:r>
      <w:r w:rsidR="006C19C9">
        <w:t xml:space="preserve">: Linux. </w:t>
      </w:r>
    </w:p>
    <w:p w:rsidR="006C19C9" w:rsidRDefault="00E976A4" w:rsidP="00E976A4">
      <w:pPr>
        <w:pStyle w:val="SectionHeading"/>
      </w:pPr>
      <w:r>
        <w:t>DEVELOPING</w:t>
      </w:r>
      <w:r w:rsidR="006C19C9">
        <w:t xml:space="preserve"> </w:t>
      </w:r>
      <w:r>
        <w:t>EXPERIENCE</w:t>
      </w:r>
    </w:p>
    <w:p w:rsidR="006C19C9" w:rsidRDefault="006C19C9" w:rsidP="00245DB4">
      <w:pPr>
        <w:pStyle w:val="ListParagraph"/>
        <w:numPr>
          <w:ilvl w:val="0"/>
          <w:numId w:val="19"/>
        </w:numPr>
      </w:pPr>
      <w:r>
        <w:t>Ha</w:t>
      </w:r>
      <w:r w:rsidR="00AA00BB">
        <w:t>ve</w:t>
      </w:r>
      <w:r>
        <w:t xml:space="preserve"> </w:t>
      </w:r>
      <w:r w:rsidR="001406FE">
        <w:t>about</w:t>
      </w:r>
      <w:r>
        <w:t xml:space="preserve"> 2 years </w:t>
      </w:r>
      <w:r w:rsidR="00C8390E">
        <w:t xml:space="preserve">for making private projects </w:t>
      </w:r>
      <w:r>
        <w:t xml:space="preserve">using Java Swing and JavaFX. </w:t>
      </w:r>
    </w:p>
    <w:p w:rsidR="00CF6A64" w:rsidRDefault="00CF6A64" w:rsidP="00245DB4">
      <w:pPr>
        <w:pStyle w:val="ListParagraph"/>
        <w:numPr>
          <w:ilvl w:val="0"/>
          <w:numId w:val="19"/>
        </w:numPr>
      </w:pPr>
      <w:r>
        <w:t xml:space="preserve">Designed my projects in UML and had implemented code for some of them. </w:t>
      </w:r>
    </w:p>
    <w:p w:rsidR="00363A4A" w:rsidRDefault="00B1697B" w:rsidP="00C149DB">
      <w:pPr>
        <w:pStyle w:val="ListParagraph"/>
        <w:numPr>
          <w:ilvl w:val="0"/>
          <w:numId w:val="19"/>
        </w:numPr>
      </w:pPr>
      <w:r>
        <w:t xml:space="preserve">Wrote C code to operate basic file system in Linux, including reading, writing, and modifying </w:t>
      </w:r>
      <w:r w:rsidR="00A42DBD">
        <w:t xml:space="preserve">inode of </w:t>
      </w:r>
      <w:r>
        <w:t>file</w:t>
      </w:r>
      <w:r w:rsidR="00363A4A">
        <w:t>.</w:t>
      </w:r>
    </w:p>
    <w:p w:rsidR="006C19C9" w:rsidRDefault="00B1697B" w:rsidP="00C149DB">
      <w:pPr>
        <w:pStyle w:val="ListParagraph"/>
        <w:numPr>
          <w:ilvl w:val="0"/>
          <w:numId w:val="19"/>
        </w:numPr>
      </w:pPr>
      <w:r>
        <w:t>Wrote</w:t>
      </w:r>
      <w:r w:rsidR="00363A4A">
        <w:t xml:space="preserve"> POSIX standard code for IPC, including</w:t>
      </w:r>
      <w:r w:rsidR="00E678F6">
        <w:t xml:space="preserve"> FIFO, </w:t>
      </w:r>
      <w:r w:rsidR="00363A4A">
        <w:t>Process</w:t>
      </w:r>
      <w:r w:rsidR="00E678F6">
        <w:t>, Signal, Thread, Message Queue, Semaphore, Shared Memory, and Socket</w:t>
      </w:r>
      <w:r w:rsidR="006C19C9">
        <w:t xml:space="preserve">. </w:t>
      </w:r>
    </w:p>
    <w:p w:rsidR="00363A4A" w:rsidRDefault="00B1697B" w:rsidP="00C149DB">
      <w:pPr>
        <w:pStyle w:val="ListParagraph"/>
        <w:numPr>
          <w:ilvl w:val="0"/>
          <w:numId w:val="19"/>
        </w:numPr>
      </w:pPr>
      <w:r>
        <w:t>Wrote</w:t>
      </w:r>
      <w:r w:rsidR="003D39A6">
        <w:t xml:space="preserve"> Python script code to manage basic functions in Linux</w:t>
      </w:r>
      <w:r w:rsidR="006C19C9">
        <w:t xml:space="preserve">. </w:t>
      </w:r>
    </w:p>
    <w:p w:rsidR="00C149DB" w:rsidRDefault="00421B15" w:rsidP="00421B15">
      <w:pPr>
        <w:pStyle w:val="ListParagraph"/>
        <w:numPr>
          <w:ilvl w:val="0"/>
          <w:numId w:val="19"/>
        </w:numPr>
      </w:pPr>
      <w:r>
        <w:t>Wrote Python code</w:t>
      </w:r>
      <w:r w:rsidR="006C19C9">
        <w:t xml:space="preserve"> to translate fundamental Python </w:t>
      </w:r>
      <w:r>
        <w:t>code</w:t>
      </w:r>
      <w:r w:rsidR="006C19C9">
        <w:t xml:space="preserve"> to C</w:t>
      </w:r>
      <w:r>
        <w:t xml:space="preserve"> code</w:t>
      </w:r>
      <w:r w:rsidR="006C19C9">
        <w:t xml:space="preserve">. </w:t>
      </w:r>
    </w:p>
    <w:p w:rsidR="00FC75C5" w:rsidRDefault="00FC75C5" w:rsidP="00512804">
      <w:pPr>
        <w:pStyle w:val="ListParagraph"/>
        <w:numPr>
          <w:ilvl w:val="0"/>
          <w:numId w:val="19"/>
        </w:numPr>
      </w:pPr>
      <w:r>
        <w:t xml:space="preserve">Private Working Repository: </w:t>
      </w:r>
      <w:hyperlink r:id="rId10" w:history="1">
        <w:r w:rsidRPr="00FC75C5">
          <w:rPr>
            <w:rStyle w:val="Hyperlink"/>
            <w:color w:val="auto"/>
          </w:rPr>
          <w:t>https://bitbucket.org/</w:t>
        </w:r>
      </w:hyperlink>
    </w:p>
    <w:p w:rsidR="006B71BD" w:rsidRDefault="006B71BD" w:rsidP="00047FC7">
      <w:pPr>
        <w:pStyle w:val="SectionHeading"/>
      </w:pPr>
      <w:r>
        <w:t>QUANTIFICATION</w:t>
      </w:r>
    </w:p>
    <w:p w:rsidR="006B71BD" w:rsidRPr="006B71BD" w:rsidRDefault="00FC75C5" w:rsidP="006B71BD">
      <w:r>
        <w:t xml:space="preserve">In every vacation or break, </w:t>
      </w:r>
      <w:r w:rsidR="00DD1FA4">
        <w:t>spent</w:t>
      </w:r>
      <w:r>
        <w:t xml:space="preserve"> whole morning or afternoon to write code for my private project. In terms, spen</w:t>
      </w:r>
      <w:r w:rsidR="00DD1FA4">
        <w:t>t</w:t>
      </w:r>
      <w:r>
        <w:t xml:space="preserve"> </w:t>
      </w:r>
      <w:r w:rsidR="00862750">
        <w:t>one or two hours,</w:t>
      </w:r>
      <w:r>
        <w:t xml:space="preserve"> or little time to do that, depending on quantity of my </w:t>
      </w:r>
      <w:r w:rsidR="00862750">
        <w:t>homework</w:t>
      </w:r>
      <w:r>
        <w:t>.</w:t>
      </w:r>
    </w:p>
    <w:p w:rsidR="006C19C9" w:rsidRDefault="00047FC7" w:rsidP="00047FC7">
      <w:pPr>
        <w:pStyle w:val="SectionHeading"/>
      </w:pPr>
      <w:r>
        <w:t>TEAMWORKS</w:t>
      </w:r>
    </w:p>
    <w:p w:rsidR="006C19C9" w:rsidRDefault="006C19C9" w:rsidP="00C149DB">
      <w:pPr>
        <w:pStyle w:val="ListParagraph"/>
        <w:numPr>
          <w:ilvl w:val="0"/>
          <w:numId w:val="21"/>
        </w:numPr>
      </w:pPr>
      <w:r>
        <w:t>Can communicate with members in a team and express personal perspectives.</w:t>
      </w:r>
    </w:p>
    <w:p w:rsidR="009F6A5D" w:rsidRPr="00B70BAE" w:rsidRDefault="006C19C9" w:rsidP="00DD631F">
      <w:pPr>
        <w:pStyle w:val="ListParagraph"/>
        <w:numPr>
          <w:ilvl w:val="0"/>
          <w:numId w:val="21"/>
        </w:numPr>
        <w:spacing w:before="0" w:after="280"/>
        <w:jc w:val="left"/>
        <w:rPr>
          <w:rFonts w:ascii="Arial Black" w:eastAsiaTheme="majorEastAsia" w:hAnsi="Arial Black" w:cstheme="majorBidi"/>
          <w:b/>
          <w:bCs/>
          <w:color w:val="auto"/>
        </w:rPr>
      </w:pPr>
      <w:r>
        <w:t xml:space="preserve">Can </w:t>
      </w:r>
      <w:r w:rsidR="005A138A">
        <w:t>cooperate to complete a project with a team, including writing code</w:t>
      </w:r>
      <w:r w:rsidR="001363FE">
        <w:t xml:space="preserve">, </w:t>
      </w:r>
      <w:r w:rsidR="005A138A">
        <w:t>debugging</w:t>
      </w:r>
      <w:r w:rsidR="001363FE">
        <w:t>, and revising code</w:t>
      </w:r>
      <w:r>
        <w:t xml:space="preserve">. </w:t>
      </w:r>
      <w:r w:rsidR="009F6A5D">
        <w:br w:type="page"/>
      </w:r>
    </w:p>
    <w:p w:rsidR="00787D33" w:rsidRDefault="00787D33" w:rsidP="00787D33">
      <w:pPr>
        <w:pStyle w:val="SectionHeading"/>
      </w:pPr>
      <w:r>
        <w:lastRenderedPageBreak/>
        <w:t>REFERENCE</w:t>
      </w:r>
    </w:p>
    <w:p w:rsidR="00421B15" w:rsidRDefault="00D8299B" w:rsidP="00787D33">
      <w:pPr>
        <w:rPr>
          <w:color w:val="auto"/>
        </w:rPr>
      </w:pPr>
      <w:r>
        <w:rPr>
          <w:color w:val="auto"/>
        </w:rPr>
        <w:t>Hughes Calvin</w:t>
      </w:r>
    </w:p>
    <w:p w:rsidR="00421B15" w:rsidRDefault="00D8299B" w:rsidP="00787D33">
      <w:pPr>
        <w:rPr>
          <w:color w:val="auto"/>
        </w:rPr>
      </w:pPr>
      <w:r>
        <w:rPr>
          <w:color w:val="auto"/>
        </w:rPr>
        <w:t>Academic Adviser</w:t>
      </w:r>
    </w:p>
    <w:p w:rsidR="00421B15" w:rsidRDefault="00D8299B" w:rsidP="00787D33">
      <w:pPr>
        <w:rPr>
          <w:color w:val="auto"/>
        </w:rPr>
      </w:pPr>
      <w:r>
        <w:rPr>
          <w:color w:val="auto"/>
        </w:rPr>
        <w:t>ECE/CS Department</w:t>
      </w:r>
      <w:r w:rsidR="009A2923">
        <w:rPr>
          <w:color w:val="auto"/>
        </w:rPr>
        <w:t xml:space="preserve">, </w:t>
      </w:r>
      <w:r>
        <w:rPr>
          <w:color w:val="auto"/>
        </w:rPr>
        <w:t>Oregon State University</w:t>
      </w:r>
    </w:p>
    <w:p w:rsidR="00421B15" w:rsidRDefault="00D8299B" w:rsidP="00787D33">
      <w:pPr>
        <w:rPr>
          <w:color w:val="auto"/>
        </w:rPr>
      </w:pPr>
      <w:r>
        <w:rPr>
          <w:color w:val="auto"/>
        </w:rPr>
        <w:t>Corvallis, OR</w:t>
      </w:r>
    </w:p>
    <w:p w:rsidR="00787D33" w:rsidRDefault="00B74BBA" w:rsidP="00787D33">
      <w:pPr>
        <w:rPr>
          <w:color w:val="auto"/>
        </w:rPr>
      </w:pPr>
      <w:r>
        <w:rPr>
          <w:color w:val="auto"/>
        </w:rPr>
        <w:t xml:space="preserve">(541)652-5781 | </w:t>
      </w:r>
      <w:hyperlink r:id="rId11" w:history="1">
        <w:r w:rsidR="00BC63DD" w:rsidRPr="004E4EEE">
          <w:rPr>
            <w:rStyle w:val="Hyperlink"/>
          </w:rPr>
          <w:t>calvin.hughes@oregonstate.edu</w:t>
        </w:r>
      </w:hyperlink>
    </w:p>
    <w:p w:rsidR="009A2923" w:rsidRDefault="009A2923" w:rsidP="00BC63DD">
      <w:pPr>
        <w:rPr>
          <w:color w:val="auto"/>
        </w:rPr>
      </w:pPr>
    </w:p>
    <w:p w:rsidR="009A2923" w:rsidRDefault="00830B16" w:rsidP="00BC63DD">
      <w:pPr>
        <w:rPr>
          <w:color w:val="auto"/>
        </w:rPr>
      </w:pPr>
      <w:r>
        <w:rPr>
          <w:color w:val="auto"/>
        </w:rPr>
        <w:t>Hassr</w:t>
      </w:r>
      <w:r w:rsidR="00BC63DD">
        <w:rPr>
          <w:color w:val="auto"/>
        </w:rPr>
        <w:t xml:space="preserve"> </w:t>
      </w:r>
      <w:r>
        <w:rPr>
          <w:color w:val="auto"/>
        </w:rPr>
        <w:t>Ryan</w:t>
      </w:r>
    </w:p>
    <w:p w:rsidR="009A2923" w:rsidRDefault="00830B16" w:rsidP="00BC63DD">
      <w:pPr>
        <w:rPr>
          <w:color w:val="auto"/>
        </w:rPr>
      </w:pPr>
      <w:r>
        <w:rPr>
          <w:color w:val="auto"/>
        </w:rPr>
        <w:t>Math Professor</w:t>
      </w:r>
    </w:p>
    <w:p w:rsidR="009A2923" w:rsidRDefault="00830B16" w:rsidP="00BC63DD">
      <w:pPr>
        <w:rPr>
          <w:color w:val="auto"/>
        </w:rPr>
      </w:pPr>
      <w:r>
        <w:rPr>
          <w:color w:val="auto"/>
        </w:rPr>
        <w:t xml:space="preserve">Math </w:t>
      </w:r>
      <w:r w:rsidR="009A2923">
        <w:rPr>
          <w:color w:val="auto"/>
        </w:rPr>
        <w:t xml:space="preserve">Department, </w:t>
      </w:r>
      <w:r w:rsidR="00BC63DD">
        <w:rPr>
          <w:color w:val="auto"/>
        </w:rPr>
        <w:t>Oregon State University</w:t>
      </w:r>
    </w:p>
    <w:p w:rsidR="009A2923" w:rsidRDefault="00BC63DD" w:rsidP="00BC63DD">
      <w:pPr>
        <w:rPr>
          <w:color w:val="auto"/>
        </w:rPr>
      </w:pPr>
      <w:r>
        <w:rPr>
          <w:color w:val="auto"/>
        </w:rPr>
        <w:t>Corvallis, OR</w:t>
      </w:r>
    </w:p>
    <w:p w:rsidR="00BC63DD" w:rsidRDefault="00B74BBA" w:rsidP="00BC63DD">
      <w:pPr>
        <w:rPr>
          <w:color w:val="auto"/>
        </w:rPr>
      </w:pPr>
      <w:r>
        <w:rPr>
          <w:color w:val="auto"/>
        </w:rPr>
        <w:t xml:space="preserve">(470)553-8645 | </w:t>
      </w:r>
      <w:hyperlink r:id="rId12" w:history="1">
        <w:r w:rsidR="00830B16" w:rsidRPr="004E4EEE">
          <w:rPr>
            <w:rStyle w:val="Hyperlink"/>
          </w:rPr>
          <w:t>hassr@math.oregonstate.edu</w:t>
        </w:r>
      </w:hyperlink>
    </w:p>
    <w:p w:rsidR="009A2923" w:rsidRDefault="009A2923" w:rsidP="00BC63DD">
      <w:pPr>
        <w:rPr>
          <w:color w:val="auto"/>
        </w:rPr>
      </w:pPr>
    </w:p>
    <w:p w:rsidR="009A2923" w:rsidRDefault="001E2A03" w:rsidP="00BC63DD">
      <w:pPr>
        <w:rPr>
          <w:color w:val="auto"/>
        </w:rPr>
      </w:pPr>
      <w:r>
        <w:rPr>
          <w:color w:val="auto"/>
        </w:rPr>
        <w:t>D. Kevin McGrath</w:t>
      </w:r>
    </w:p>
    <w:p w:rsidR="009A2923" w:rsidRDefault="001E2A03" w:rsidP="00BC63DD">
      <w:pPr>
        <w:rPr>
          <w:color w:val="auto"/>
        </w:rPr>
      </w:pPr>
      <w:r>
        <w:rPr>
          <w:color w:val="auto"/>
        </w:rPr>
        <w:t>C</w:t>
      </w:r>
      <w:r w:rsidR="00267FD0">
        <w:rPr>
          <w:color w:val="auto"/>
        </w:rPr>
        <w:t xml:space="preserve">omputer </w:t>
      </w:r>
      <w:r>
        <w:rPr>
          <w:color w:val="auto"/>
        </w:rPr>
        <w:t>S</w:t>
      </w:r>
      <w:r w:rsidR="00267FD0">
        <w:rPr>
          <w:color w:val="auto"/>
        </w:rPr>
        <w:t>cience</w:t>
      </w:r>
      <w:r>
        <w:rPr>
          <w:color w:val="auto"/>
        </w:rPr>
        <w:t xml:space="preserve"> Professor</w:t>
      </w:r>
    </w:p>
    <w:p w:rsidR="009A2923" w:rsidRDefault="00BC63DD" w:rsidP="00BC63DD">
      <w:pPr>
        <w:rPr>
          <w:color w:val="auto"/>
        </w:rPr>
      </w:pPr>
      <w:r>
        <w:rPr>
          <w:color w:val="auto"/>
        </w:rPr>
        <w:t>ECE/CS Department</w:t>
      </w:r>
      <w:r w:rsidR="009A2923">
        <w:rPr>
          <w:color w:val="auto"/>
        </w:rPr>
        <w:t xml:space="preserve">, </w:t>
      </w:r>
      <w:r>
        <w:rPr>
          <w:color w:val="auto"/>
        </w:rPr>
        <w:t>Oregon State University</w:t>
      </w:r>
    </w:p>
    <w:p w:rsidR="009A2923" w:rsidRDefault="00BC63DD" w:rsidP="00BC63DD">
      <w:pPr>
        <w:rPr>
          <w:color w:val="auto"/>
        </w:rPr>
      </w:pPr>
      <w:r>
        <w:rPr>
          <w:color w:val="auto"/>
        </w:rPr>
        <w:t>Corvallis, OR</w:t>
      </w:r>
    </w:p>
    <w:p w:rsidR="00BC63DD" w:rsidRDefault="00B74BBA" w:rsidP="00BC63DD">
      <w:pPr>
        <w:rPr>
          <w:color w:val="auto"/>
        </w:rPr>
      </w:pPr>
      <w:r>
        <w:rPr>
          <w:color w:val="auto"/>
        </w:rPr>
        <w:t xml:space="preserve">(541)242-1564 | </w:t>
      </w:r>
      <w:hyperlink r:id="rId13" w:history="1">
        <w:r w:rsidR="00EA3265" w:rsidRPr="004E4EEE">
          <w:rPr>
            <w:rStyle w:val="Hyperlink"/>
          </w:rPr>
          <w:t>dmcgrath@eecs.oregonstate.edu</w:t>
        </w:r>
      </w:hyperlink>
    </w:p>
    <w:p w:rsidR="00BC63DD" w:rsidRPr="00787D33" w:rsidRDefault="00BC63DD" w:rsidP="00787D33">
      <w:pPr>
        <w:rPr>
          <w:color w:val="auto"/>
        </w:rPr>
      </w:pPr>
    </w:p>
    <w:sectPr w:rsidR="00BC63DD" w:rsidRPr="00787D33"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333" w:rsidRDefault="006D0333">
      <w:pPr>
        <w:spacing w:after="0"/>
      </w:pPr>
      <w:r>
        <w:separator/>
      </w:r>
    </w:p>
  </w:endnote>
  <w:endnote w:type="continuationSeparator" w:id="0">
    <w:p w:rsidR="006D0333" w:rsidRDefault="006D03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333" w:rsidRDefault="006D0333">
      <w:pPr>
        <w:spacing w:after="0"/>
      </w:pPr>
      <w:r>
        <w:separator/>
      </w:r>
    </w:p>
  </w:footnote>
  <w:footnote w:type="continuationSeparator" w:id="0">
    <w:p w:rsidR="006D0333" w:rsidRDefault="006D033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4090009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28C5DA6"/>
    <w:multiLevelType w:val="hybridMultilevel"/>
    <w:tmpl w:val="C9F2D1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F0750"/>
    <w:multiLevelType w:val="hybridMultilevel"/>
    <w:tmpl w:val="5084400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9D6CC6"/>
    <w:multiLevelType w:val="hybridMultilevel"/>
    <w:tmpl w:val="574A140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734E4D"/>
    <w:multiLevelType w:val="hybridMultilevel"/>
    <w:tmpl w:val="12EC6B1E"/>
    <w:lvl w:ilvl="0" w:tplc="737E1F9C">
      <w:start w:val="1"/>
      <w:numFmt w:val="bullet"/>
      <w:pStyle w:val="Subsection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3F6FC3"/>
    <w:multiLevelType w:val="hybridMultilevel"/>
    <w:tmpl w:val="BB926A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10855"/>
    <w:multiLevelType w:val="hybridMultilevel"/>
    <w:tmpl w:val="90A8F90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E150BD"/>
    <w:multiLevelType w:val="hybridMultilevel"/>
    <w:tmpl w:val="5748F7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23958"/>
    <w:multiLevelType w:val="hybridMultilevel"/>
    <w:tmpl w:val="1F3C938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A47448"/>
    <w:multiLevelType w:val="hybridMultilevel"/>
    <w:tmpl w:val="61325216"/>
    <w:lvl w:ilvl="0" w:tplc="737E1F9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197F7F"/>
    <w:multiLevelType w:val="hybridMultilevel"/>
    <w:tmpl w:val="C68EB66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364D12"/>
    <w:multiLevelType w:val="hybridMultilevel"/>
    <w:tmpl w:val="B726AA6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3D7CEA"/>
    <w:multiLevelType w:val="hybridMultilevel"/>
    <w:tmpl w:val="E78222E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AB673E"/>
    <w:multiLevelType w:val="hybridMultilevel"/>
    <w:tmpl w:val="E1DC4B1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C540C5"/>
    <w:multiLevelType w:val="hybridMultilevel"/>
    <w:tmpl w:val="F8F2DF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98302D"/>
    <w:multiLevelType w:val="hybridMultilevel"/>
    <w:tmpl w:val="DD90806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A1781D"/>
    <w:multiLevelType w:val="hybridMultilevel"/>
    <w:tmpl w:val="8D3016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3F537B"/>
    <w:multiLevelType w:val="hybridMultilevel"/>
    <w:tmpl w:val="F7DC7A0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B2166EC"/>
    <w:multiLevelType w:val="hybridMultilevel"/>
    <w:tmpl w:val="2A86D21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6B4496"/>
    <w:multiLevelType w:val="hybridMultilevel"/>
    <w:tmpl w:val="E5546D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0"/>
  </w:num>
  <w:num w:numId="6">
    <w:abstractNumId w:val="2"/>
  </w:num>
  <w:num w:numId="7">
    <w:abstractNumId w:val="13"/>
  </w:num>
  <w:num w:numId="8">
    <w:abstractNumId w:val="12"/>
  </w:num>
  <w:num w:numId="9">
    <w:abstractNumId w:val="17"/>
  </w:num>
  <w:num w:numId="10">
    <w:abstractNumId w:val="6"/>
  </w:num>
  <w:num w:numId="11">
    <w:abstractNumId w:val="5"/>
  </w:num>
  <w:num w:numId="12">
    <w:abstractNumId w:val="3"/>
  </w:num>
  <w:num w:numId="13">
    <w:abstractNumId w:val="16"/>
  </w:num>
  <w:num w:numId="14">
    <w:abstractNumId w:val="14"/>
  </w:num>
  <w:num w:numId="15">
    <w:abstractNumId w:val="7"/>
  </w:num>
  <w:num w:numId="16">
    <w:abstractNumId w:val="4"/>
  </w:num>
  <w:num w:numId="17">
    <w:abstractNumId w:val="19"/>
  </w:num>
  <w:num w:numId="18">
    <w:abstractNumId w:val="1"/>
  </w:num>
  <w:num w:numId="19">
    <w:abstractNumId w:val="18"/>
  </w:num>
  <w:num w:numId="20">
    <w:abstractNumId w:val="9"/>
  </w:num>
  <w:num w:numId="21">
    <w:abstractNumId w:val="11"/>
  </w:num>
  <w:num w:numId="22">
    <w:abstractNumId w:val="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4B1"/>
    <w:rsid w:val="0001198B"/>
    <w:rsid w:val="0003133F"/>
    <w:rsid w:val="00047FC7"/>
    <w:rsid w:val="0005745D"/>
    <w:rsid w:val="000855B4"/>
    <w:rsid w:val="000C015A"/>
    <w:rsid w:val="00106B85"/>
    <w:rsid w:val="00120069"/>
    <w:rsid w:val="001302E8"/>
    <w:rsid w:val="00134411"/>
    <w:rsid w:val="001363FE"/>
    <w:rsid w:val="001406FE"/>
    <w:rsid w:val="00164F33"/>
    <w:rsid w:val="001E2A03"/>
    <w:rsid w:val="001F794F"/>
    <w:rsid w:val="00237A00"/>
    <w:rsid w:val="00245DB4"/>
    <w:rsid w:val="00257545"/>
    <w:rsid w:val="00265D30"/>
    <w:rsid w:val="0026649E"/>
    <w:rsid w:val="00267FD0"/>
    <w:rsid w:val="002D17F8"/>
    <w:rsid w:val="002E4262"/>
    <w:rsid w:val="00363A4A"/>
    <w:rsid w:val="003A159A"/>
    <w:rsid w:val="003D39A6"/>
    <w:rsid w:val="003E5FD0"/>
    <w:rsid w:val="004005CD"/>
    <w:rsid w:val="00417B0E"/>
    <w:rsid w:val="00421B15"/>
    <w:rsid w:val="004231B8"/>
    <w:rsid w:val="00470FF8"/>
    <w:rsid w:val="004737C7"/>
    <w:rsid w:val="00486555"/>
    <w:rsid w:val="004C70FE"/>
    <w:rsid w:val="004F55DD"/>
    <w:rsid w:val="00533577"/>
    <w:rsid w:val="00537A56"/>
    <w:rsid w:val="00556FBF"/>
    <w:rsid w:val="0056644D"/>
    <w:rsid w:val="00583239"/>
    <w:rsid w:val="00596AB1"/>
    <w:rsid w:val="00596B7B"/>
    <w:rsid w:val="005A138A"/>
    <w:rsid w:val="005E6F41"/>
    <w:rsid w:val="00616A6E"/>
    <w:rsid w:val="00662B57"/>
    <w:rsid w:val="006A0DD3"/>
    <w:rsid w:val="006B71BD"/>
    <w:rsid w:val="006C19C9"/>
    <w:rsid w:val="006D0333"/>
    <w:rsid w:val="00734FB5"/>
    <w:rsid w:val="00787D33"/>
    <w:rsid w:val="007C6E61"/>
    <w:rsid w:val="00804175"/>
    <w:rsid w:val="00830B16"/>
    <w:rsid w:val="00862750"/>
    <w:rsid w:val="00875985"/>
    <w:rsid w:val="00881C63"/>
    <w:rsid w:val="00883B35"/>
    <w:rsid w:val="008A6687"/>
    <w:rsid w:val="008D0D96"/>
    <w:rsid w:val="008F63D4"/>
    <w:rsid w:val="00934AE6"/>
    <w:rsid w:val="00956A0D"/>
    <w:rsid w:val="009626DA"/>
    <w:rsid w:val="009850DF"/>
    <w:rsid w:val="009A2923"/>
    <w:rsid w:val="009B600D"/>
    <w:rsid w:val="009F5E26"/>
    <w:rsid w:val="009F6045"/>
    <w:rsid w:val="009F6A5D"/>
    <w:rsid w:val="00A42DBD"/>
    <w:rsid w:val="00A476DF"/>
    <w:rsid w:val="00AA00BB"/>
    <w:rsid w:val="00AC4C8B"/>
    <w:rsid w:val="00AD5BE9"/>
    <w:rsid w:val="00AD5CA9"/>
    <w:rsid w:val="00AD6471"/>
    <w:rsid w:val="00B07346"/>
    <w:rsid w:val="00B1697B"/>
    <w:rsid w:val="00B21A1F"/>
    <w:rsid w:val="00B70BAE"/>
    <w:rsid w:val="00B74BBA"/>
    <w:rsid w:val="00B96268"/>
    <w:rsid w:val="00BC63DD"/>
    <w:rsid w:val="00BE0D2B"/>
    <w:rsid w:val="00BE24B1"/>
    <w:rsid w:val="00C149DB"/>
    <w:rsid w:val="00C56C05"/>
    <w:rsid w:val="00C66D4B"/>
    <w:rsid w:val="00C71FA7"/>
    <w:rsid w:val="00C73136"/>
    <w:rsid w:val="00C8390E"/>
    <w:rsid w:val="00CC5BF2"/>
    <w:rsid w:val="00CD07F9"/>
    <w:rsid w:val="00CF07C0"/>
    <w:rsid w:val="00CF6A64"/>
    <w:rsid w:val="00D54B6E"/>
    <w:rsid w:val="00D6385A"/>
    <w:rsid w:val="00D638B4"/>
    <w:rsid w:val="00D8299B"/>
    <w:rsid w:val="00D9557C"/>
    <w:rsid w:val="00DA58DB"/>
    <w:rsid w:val="00DD1FA4"/>
    <w:rsid w:val="00DF0337"/>
    <w:rsid w:val="00DF379A"/>
    <w:rsid w:val="00E41D80"/>
    <w:rsid w:val="00E44664"/>
    <w:rsid w:val="00E678F6"/>
    <w:rsid w:val="00E976A4"/>
    <w:rsid w:val="00EA3265"/>
    <w:rsid w:val="00EE4F7C"/>
    <w:rsid w:val="00F04B4D"/>
    <w:rsid w:val="00F21851"/>
    <w:rsid w:val="00F6761D"/>
    <w:rsid w:val="00FC75C5"/>
    <w:rsid w:val="00FF08C1"/>
    <w:rsid w:val="00FF1235"/>
    <w:rsid w:val="00FF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E3917-FF97-41B5-87FB-2E4860E9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7F9"/>
    <w:pPr>
      <w:spacing w:before="120" w:after="120"/>
      <w:jc w:val="both"/>
    </w:pPr>
    <w:rPr>
      <w:rFonts w:ascii="Times New Roman" w:hAnsi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2"/>
    <w:qFormat/>
    <w:rsid w:val="00B70BAE"/>
    <w:pPr>
      <w:pBdr>
        <w:bottom w:val="single" w:sz="12" w:space="1" w:color="auto"/>
      </w:pBdr>
      <w:contextualSpacing/>
      <w:jc w:val="center"/>
    </w:pPr>
    <w:rPr>
      <w:rFonts w:ascii="Arial Black" w:eastAsiaTheme="majorEastAsia" w:hAnsi="Arial Black" w:cstheme="majorBidi"/>
      <w:color w:val="auto"/>
      <w:kern w:val="28"/>
      <w:sz w:val="32"/>
    </w:rPr>
  </w:style>
  <w:style w:type="character" w:customStyle="1" w:styleId="TitleChar">
    <w:name w:val="Title Char"/>
    <w:basedOn w:val="DefaultParagraphFont"/>
    <w:link w:val="Title"/>
    <w:uiPriority w:val="2"/>
    <w:rsid w:val="00B70BAE"/>
    <w:rPr>
      <w:rFonts w:ascii="Arial Black" w:eastAsiaTheme="majorEastAsia" w:hAnsi="Arial Black" w:cstheme="majorBidi"/>
      <w:color w:val="auto"/>
      <w:kern w:val="28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autoRedefine/>
    <w:uiPriority w:val="1"/>
    <w:qFormat/>
    <w:rsid w:val="00DF379A"/>
    <w:rPr>
      <w:rFonts w:ascii="Arial Black" w:eastAsiaTheme="majorEastAsia" w:hAnsi="Arial Black" w:cstheme="majorBidi"/>
      <w:b/>
      <w:bCs/>
      <w:color w:val="auto"/>
    </w:rPr>
  </w:style>
  <w:style w:type="paragraph" w:styleId="ListBullet">
    <w:name w:val="List Bullet"/>
    <w:basedOn w:val="Normal"/>
    <w:uiPriority w:val="1"/>
    <w:unhideWhenUsed/>
    <w:qFormat/>
    <w:pPr>
      <w:spacing w:after="80"/>
    </w:pPr>
  </w:style>
  <w:style w:type="paragraph" w:customStyle="1" w:styleId="Subsection">
    <w:name w:val="Subsection"/>
    <w:basedOn w:val="Normal"/>
    <w:autoRedefine/>
    <w:uiPriority w:val="1"/>
    <w:qFormat/>
    <w:rsid w:val="00C149DB"/>
    <w:pPr>
      <w:numPr>
        <w:numId w:val="16"/>
      </w:numPr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C66D4B"/>
    <w:rPr>
      <w:color w:val="39A5B7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B07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dmcgrath@eecs.oregonstate.edu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hassr@math.oregonstate.ed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alvin.hughes@oregonstate.edu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bitbucket.org/" TargetMode="External"/><Relationship Id="rId4" Type="http://schemas.openxmlformats.org/officeDocument/2006/relationships/styles" Target="styles.xml"/><Relationship Id="rId9" Type="http://schemas.openxmlformats.org/officeDocument/2006/relationships/hyperlink" Target="mailto:luansongjian@gmail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A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840SW Grove St. Apt 21, Corvallis, OR, 97333-4069</CompanyAddress>
  <CompanyPhone>(541)745-8987</CompanyPhone>
  <CompanyFax/>
  <CompanyEmail>luansongjian@gmail.com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402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SONGJIAN LUAN</dc:creator>
  <cp:keywords/>
  <cp:lastModifiedBy>Luan, Songjian</cp:lastModifiedBy>
  <cp:revision>79</cp:revision>
  <dcterms:created xsi:type="dcterms:W3CDTF">2016-03-26T00:36:00Z</dcterms:created>
  <dcterms:modified xsi:type="dcterms:W3CDTF">2016-04-13T21:19:00Z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