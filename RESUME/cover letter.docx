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552" w:rsidRPr="00175552" w:rsidRDefault="00175552" w:rsidP="00175552">
      <w:pPr>
        <w:pStyle w:val="Title"/>
      </w:pPr>
      <w:r w:rsidRPr="00175552">
        <w:t>SONGJIAN LUAN</w:t>
      </w:r>
    </w:p>
    <w:p w:rsidR="00C70631" w:rsidRDefault="00C70631" w:rsidP="00C70631">
      <w:pPr>
        <w:jc w:val="right"/>
        <w:rPr>
          <w:b/>
        </w:rPr>
      </w:pPr>
      <w:r>
        <w:rPr>
          <w:b/>
        </w:rPr>
        <w:t>840SW Grove St. Apt 21</w:t>
      </w:r>
    </w:p>
    <w:p w:rsidR="00C70631" w:rsidRDefault="00175552" w:rsidP="00C70631">
      <w:pPr>
        <w:jc w:val="right"/>
        <w:rPr>
          <w:b/>
        </w:rPr>
      </w:pPr>
      <w:r w:rsidRPr="00175552">
        <w:rPr>
          <w:b/>
        </w:rPr>
        <w:t>Corvallis, OR, 97333-4069</w:t>
      </w:r>
    </w:p>
    <w:p w:rsidR="00C70631" w:rsidRDefault="00175552" w:rsidP="00C70631">
      <w:pPr>
        <w:jc w:val="right"/>
        <w:rPr>
          <w:b/>
        </w:rPr>
      </w:pPr>
      <w:r w:rsidRPr="00175552">
        <w:rPr>
          <w:b/>
        </w:rPr>
        <w:t>(541)745-8987</w:t>
      </w:r>
    </w:p>
    <w:p w:rsidR="00175552" w:rsidRPr="00175552" w:rsidRDefault="00FC1C62" w:rsidP="00C70631">
      <w:pPr>
        <w:jc w:val="right"/>
        <w:rPr>
          <w:b/>
        </w:rPr>
      </w:pPr>
      <w:hyperlink r:id="rId9" w:history="1">
        <w:r w:rsidR="00175552" w:rsidRPr="00175552">
          <w:rPr>
            <w:rStyle w:val="Hyperlink"/>
            <w:b/>
            <w:color w:val="auto"/>
          </w:rPr>
          <w:t>luansongjian@gmail.com</w:t>
        </w:r>
      </w:hyperlink>
    </w:p>
    <w:p w:rsidR="00175552" w:rsidRPr="00175552" w:rsidRDefault="00175552" w:rsidP="00175552"/>
    <w:p w:rsidR="00175552" w:rsidRDefault="00175552" w:rsidP="00175552">
      <w:r>
        <w:t xml:space="preserve">April </w:t>
      </w:r>
      <w:r w:rsidR="00D60EB8">
        <w:t>20</w:t>
      </w:r>
      <w:r>
        <w:t>, 2016</w:t>
      </w:r>
    </w:p>
    <w:p w:rsidR="00D81D04" w:rsidRDefault="00D81D04" w:rsidP="00175552"/>
    <w:p w:rsidR="00D81D04" w:rsidRDefault="00D81D04" w:rsidP="00175552">
      <w:r>
        <w:t xml:space="preserve">Mr. </w:t>
      </w:r>
      <w:r w:rsidR="00ED18D1">
        <w:t>Brian M. Krzanich</w:t>
      </w:r>
    </w:p>
    <w:p w:rsidR="00D81D04" w:rsidRDefault="00D81D04" w:rsidP="00175552">
      <w:r>
        <w:t>Human Resources Manager</w:t>
      </w:r>
    </w:p>
    <w:p w:rsidR="002B53D4" w:rsidRDefault="00CA52E2" w:rsidP="00175552">
      <w:r>
        <w:t>Tekmark Global Solutions</w:t>
      </w:r>
    </w:p>
    <w:p w:rsidR="002B53D4" w:rsidRPr="00923AB5" w:rsidRDefault="00923AB5" w:rsidP="00923AB5">
      <w:r w:rsidRPr="00923AB5">
        <w:t>100 Metroplex Drive, Suite 102</w:t>
      </w:r>
    </w:p>
    <w:p w:rsidR="00D81D04" w:rsidRPr="00923AB5" w:rsidRDefault="00923AB5" w:rsidP="00923AB5">
      <w:r w:rsidRPr="00923AB5">
        <w:t>Edison, NJ 08817</w:t>
      </w:r>
    </w:p>
    <w:p w:rsidR="00923AB5" w:rsidRDefault="00923AB5" w:rsidP="00175552"/>
    <w:p w:rsidR="00175552" w:rsidRPr="00175552" w:rsidRDefault="00D81D04" w:rsidP="00175552">
      <w:r>
        <w:t xml:space="preserve">Dear Mr. </w:t>
      </w:r>
      <w:r w:rsidR="005F5B04">
        <w:t>Krzanich</w:t>
      </w:r>
      <w:r>
        <w:t>:</w:t>
      </w:r>
    </w:p>
    <w:p w:rsidR="00175552" w:rsidRDefault="00175552" w:rsidP="00175552"/>
    <w:p w:rsidR="002B53D4" w:rsidRDefault="009F2CE6" w:rsidP="00175552">
      <w:r>
        <w:t>I am applying for the Java Softw</w:t>
      </w:r>
      <w:r w:rsidR="00752CE4">
        <w:t>are developer position post on M</w:t>
      </w:r>
      <w:r>
        <w:t>onster website</w:t>
      </w:r>
      <w:r w:rsidR="00752CE4">
        <w:t xml:space="preserve"> and your official website</w:t>
      </w:r>
      <w:r>
        <w:t xml:space="preserve">. I am a senior standing currently in Oregon State University and my expected graduate date </w:t>
      </w:r>
      <w:r w:rsidR="00FA6377">
        <w:t>will be</w:t>
      </w:r>
      <w:r>
        <w:t xml:space="preserve"> July in 2017. At that time, I will receive a B.S. deg</w:t>
      </w:r>
      <w:r w:rsidR="00752CE4">
        <w:t>ree in Computer Science from E</w:t>
      </w:r>
      <w:r w:rsidR="00FA6377">
        <w:t xml:space="preserve">lectrical </w:t>
      </w:r>
      <w:r w:rsidR="00752CE4">
        <w:t>E</w:t>
      </w:r>
      <w:r w:rsidR="00FA6377">
        <w:t xml:space="preserve">ngineering and </w:t>
      </w:r>
      <w:r w:rsidR="00752CE4">
        <w:t>C</w:t>
      </w:r>
      <w:r w:rsidR="00FA6377">
        <w:t xml:space="preserve">omputer </w:t>
      </w:r>
      <w:r w:rsidR="00752CE4">
        <w:t>S</w:t>
      </w:r>
      <w:r w:rsidR="00FA6377">
        <w:t>cience</w:t>
      </w:r>
      <w:r>
        <w:t xml:space="preserve"> College. </w:t>
      </w:r>
    </w:p>
    <w:p w:rsidR="009F2CE6" w:rsidRDefault="009F2CE6" w:rsidP="00175552"/>
    <w:p w:rsidR="009F2CE6" w:rsidRDefault="001376E5" w:rsidP="00175552">
      <w:r>
        <w:t>I have successfully completed most professional courses until now and will learn remaining professional</w:t>
      </w:r>
      <w:r w:rsidR="00304602">
        <w:t xml:space="preserve"> and relevant</w:t>
      </w:r>
      <w:r>
        <w:t xml:space="preserve"> courses.</w:t>
      </w:r>
      <w:r w:rsidR="00282798">
        <w:t xml:space="preserve"> During relevant training, I have learned knowledge of Calculus and Data Analysis in Math courses. </w:t>
      </w:r>
      <w:r>
        <w:t xml:space="preserve">During </w:t>
      </w:r>
      <w:r w:rsidR="00282798">
        <w:t>major</w:t>
      </w:r>
      <w:r w:rsidR="00BC4A5C">
        <w:t xml:space="preserve"> training,</w:t>
      </w:r>
      <w:r w:rsidR="00282798">
        <w:t xml:space="preserve"> </w:t>
      </w:r>
      <w:r w:rsidR="009813E3">
        <w:t>I have gained some programming experience in C/C++, Python, and Java, and also had basic experience of Linux</w:t>
      </w:r>
      <w:r w:rsidR="00AF7FC9">
        <w:t xml:space="preserve"> Operating System</w:t>
      </w:r>
      <w:r w:rsidR="009813E3">
        <w:t xml:space="preserve"> programming.</w:t>
      </w:r>
      <w:r w:rsidR="00BC4A5C">
        <w:t xml:space="preserve"> </w:t>
      </w:r>
      <w:r w:rsidR="00F871E2">
        <w:t xml:space="preserve">In addition, </w:t>
      </w:r>
      <w:r w:rsidR="00305D13">
        <w:t xml:space="preserve">before graduation, to </w:t>
      </w:r>
      <w:r w:rsidR="004E5310">
        <w:t>learn</w:t>
      </w:r>
      <w:r w:rsidR="00F871E2">
        <w:t xml:space="preserve"> Linux Administration and </w:t>
      </w:r>
      <w:r w:rsidR="00B55013">
        <w:t>Database System Management as my elective courses</w:t>
      </w:r>
      <w:r w:rsidR="00305D13">
        <w:t xml:space="preserve"> is necessary</w:t>
      </w:r>
      <w:r w:rsidR="0082276F">
        <w:t xml:space="preserve"> for me</w:t>
      </w:r>
      <w:r w:rsidR="00B55013">
        <w:t xml:space="preserve"> as well. </w:t>
      </w:r>
    </w:p>
    <w:p w:rsidR="00BC4A5C" w:rsidRDefault="00BC4A5C" w:rsidP="00175552"/>
    <w:p w:rsidR="00BC4A5C" w:rsidRDefault="00A67A4A" w:rsidP="00175552">
      <w:r>
        <w:t>I</w:t>
      </w:r>
      <w:r w:rsidR="00974536">
        <w:t xml:space="preserve"> often did several private</w:t>
      </w:r>
      <w:r>
        <w:t xml:space="preserve"> </w:t>
      </w:r>
      <w:r w:rsidR="00974536">
        <w:t>projects</w:t>
      </w:r>
      <w:r>
        <w:t xml:space="preserve"> </w:t>
      </w:r>
      <w:r w:rsidR="00974536">
        <w:t>in</w:t>
      </w:r>
      <w:r>
        <w:t xml:space="preserve"> Python, Java, and C/C++ in every vocation or break. Actually, </w:t>
      </w:r>
      <w:r w:rsidR="00974536">
        <w:t>those private projects were designed and develo</w:t>
      </w:r>
      <w:r w:rsidR="005C6622">
        <w:t>ped in JavaFX and also implemented some functions in Python or C/C++</w:t>
      </w:r>
      <w:r>
        <w:t>.</w:t>
      </w:r>
      <w:r w:rsidR="000360A7">
        <w:t xml:space="preserve"> My favorite IDE is NetBeans, but I still know how to use Intellij IDLE and Eclipse IDE</w:t>
      </w:r>
      <w:r w:rsidR="000311F2">
        <w:t xml:space="preserve">. </w:t>
      </w:r>
      <w:r w:rsidR="000360A7">
        <w:t xml:space="preserve">Apart from writing code, I also tried to design </w:t>
      </w:r>
      <w:r w:rsidR="009323EA">
        <w:t>my private projects by modulation. Therefore, UML diagrams and design patterns are very familiar with me</w:t>
      </w:r>
      <w:r w:rsidR="000311F2">
        <w:t>.</w:t>
      </w:r>
      <w:r w:rsidR="000A11F3">
        <w:t xml:space="preserve"> </w:t>
      </w:r>
      <w:r w:rsidR="00414EDA">
        <w:t>As well as</w:t>
      </w:r>
      <w:r w:rsidR="000A11F3">
        <w:t xml:space="preserve"> </w:t>
      </w:r>
      <w:r w:rsidR="00256D31">
        <w:t>programming in</w:t>
      </w:r>
      <w:r w:rsidR="000A11F3">
        <w:t xml:space="preserve"> Java, I </w:t>
      </w:r>
      <w:r w:rsidR="00256D31">
        <w:t>also did practices by</w:t>
      </w:r>
      <w:r w:rsidR="00256D31">
        <w:t xml:space="preserve"> Linux C</w:t>
      </w:r>
      <w:r w:rsidR="00256D31">
        <w:t xml:space="preserve"> for enhancing understanding of Linux system programming, including</w:t>
      </w:r>
      <w:r w:rsidR="000A11F3">
        <w:t xml:space="preserve"> I/O</w:t>
      </w:r>
      <w:r w:rsidR="00F43647">
        <w:t xml:space="preserve"> (Input/Output)</w:t>
      </w:r>
      <w:r w:rsidR="000A11F3">
        <w:t xml:space="preserve"> and IPC</w:t>
      </w:r>
      <w:r w:rsidR="00F43647">
        <w:t xml:space="preserve"> (Interprocess Communication)</w:t>
      </w:r>
      <w:r w:rsidR="000A11F3">
        <w:t>. Similarly,</w:t>
      </w:r>
      <w:r w:rsidR="000311F2">
        <w:t xml:space="preserve"> </w:t>
      </w:r>
      <w:r w:rsidR="000A11F3">
        <w:t>I can write Python script code to do simple operations and implement algorithms in Linux.</w:t>
      </w:r>
      <w:bookmarkStart w:id="0" w:name="_GoBack"/>
      <w:bookmarkEnd w:id="0"/>
      <w:r w:rsidR="000A11F3">
        <w:t xml:space="preserve"> You will be able to find more specific information in the enclosed resume.</w:t>
      </w:r>
    </w:p>
    <w:p w:rsidR="00BC4A5C" w:rsidRDefault="00BC4A5C" w:rsidP="00175552"/>
    <w:p w:rsidR="00BC4A5C" w:rsidRDefault="00C70631" w:rsidP="00175552">
      <w:r>
        <w:t>I would appreciate the opportunity to talk with you about the position and my profess</w:t>
      </w:r>
      <w:r w:rsidR="00BC7C13">
        <w:t>ional skills and abilities. It is</w:t>
      </w:r>
      <w:r>
        <w:t xml:space="preserve"> available for</w:t>
      </w:r>
      <w:r w:rsidR="00BC7C13">
        <w:t xml:space="preserve"> me to have an</w:t>
      </w:r>
      <w:r>
        <w:t xml:space="preserve"> interview during my summer vocation or after my expected graduate date. As long as there isn’t time conflicts, I would come by your office at any time convenient for you. Thank you for considering my application.</w:t>
      </w:r>
    </w:p>
    <w:p w:rsidR="002B53D4" w:rsidRDefault="002B53D4" w:rsidP="00175552"/>
    <w:p w:rsidR="008C73B2" w:rsidRDefault="00772844" w:rsidP="00175552">
      <w:r>
        <w:t>Sincerely</w:t>
      </w:r>
      <w:r w:rsidR="002B53D4">
        <w:t xml:space="preserve"> yours</w:t>
      </w:r>
      <w:r>
        <w:t>,</w:t>
      </w:r>
    </w:p>
    <w:p w:rsidR="00175552" w:rsidRDefault="00175552" w:rsidP="00175552"/>
    <w:p w:rsidR="00175552" w:rsidRPr="00DB3A4D" w:rsidRDefault="00DB3A4D" w:rsidP="00175552">
      <w:pPr>
        <w:rPr>
          <w:rFonts w:ascii="CountryBlueprint" w:hAnsi="CountryBlueprint"/>
          <w:sz w:val="48"/>
          <w:szCs w:val="48"/>
        </w:rPr>
      </w:pPr>
      <w:r w:rsidRPr="00DB3A4D">
        <w:rPr>
          <w:rFonts w:ascii="CountryBlueprint" w:hAnsi="CountryBlueprint"/>
          <w:sz w:val="48"/>
          <w:szCs w:val="48"/>
        </w:rPr>
        <w:t></w:t>
      </w:r>
      <w:r w:rsidRPr="00DB3A4D">
        <w:rPr>
          <w:rFonts w:ascii="CountryBlueprint" w:hAnsi="CountryBlueprint"/>
          <w:sz w:val="48"/>
          <w:szCs w:val="48"/>
        </w:rPr>
        <w:t></w:t>
      </w:r>
      <w:r w:rsidRPr="00DB3A4D">
        <w:rPr>
          <w:rFonts w:ascii="CountryBlueprint" w:hAnsi="CountryBlueprint"/>
          <w:sz w:val="48"/>
          <w:szCs w:val="48"/>
        </w:rPr>
        <w:t></w:t>
      </w:r>
      <w:r w:rsidRPr="00DB3A4D">
        <w:rPr>
          <w:rFonts w:ascii="CountryBlueprint" w:hAnsi="CountryBlueprint"/>
          <w:sz w:val="48"/>
          <w:szCs w:val="48"/>
        </w:rPr>
        <w:t></w:t>
      </w:r>
      <w:r w:rsidRPr="00DB3A4D">
        <w:rPr>
          <w:rFonts w:ascii="CountryBlueprint" w:hAnsi="CountryBlueprint"/>
          <w:sz w:val="48"/>
          <w:szCs w:val="48"/>
        </w:rPr>
        <w:t></w:t>
      </w:r>
      <w:r w:rsidRPr="00DB3A4D">
        <w:rPr>
          <w:rFonts w:ascii="CountryBlueprint" w:hAnsi="CountryBlueprint"/>
          <w:sz w:val="48"/>
          <w:szCs w:val="48"/>
        </w:rPr>
        <w:t></w:t>
      </w:r>
      <w:r w:rsidRPr="00DB3A4D">
        <w:rPr>
          <w:rFonts w:ascii="CountryBlueprint" w:hAnsi="CountryBlueprint"/>
          <w:sz w:val="48"/>
          <w:szCs w:val="48"/>
        </w:rPr>
        <w:t></w:t>
      </w:r>
      <w:r w:rsidRPr="00DB3A4D">
        <w:rPr>
          <w:rFonts w:ascii="CountryBlueprint" w:hAnsi="CountryBlueprint"/>
          <w:sz w:val="48"/>
          <w:szCs w:val="48"/>
        </w:rPr>
        <w:t></w:t>
      </w:r>
      <w:r w:rsidRPr="00DB3A4D">
        <w:rPr>
          <w:rFonts w:ascii="CountryBlueprint" w:hAnsi="CountryBlueprint"/>
          <w:sz w:val="48"/>
          <w:szCs w:val="48"/>
        </w:rPr>
        <w:t></w:t>
      </w:r>
      <w:r w:rsidRPr="00DB3A4D">
        <w:rPr>
          <w:rFonts w:ascii="CountryBlueprint" w:hAnsi="CountryBlueprint"/>
          <w:sz w:val="48"/>
          <w:szCs w:val="48"/>
        </w:rPr>
        <w:t></w:t>
      </w:r>
      <w:r w:rsidRPr="00DB3A4D">
        <w:rPr>
          <w:rFonts w:ascii="CountryBlueprint" w:hAnsi="CountryBlueprint"/>
          <w:sz w:val="48"/>
          <w:szCs w:val="48"/>
        </w:rPr>
        <w:t></w:t>
      </w:r>
      <w:r w:rsidRPr="00DB3A4D">
        <w:rPr>
          <w:rFonts w:ascii="CountryBlueprint" w:hAnsi="CountryBlueprint"/>
          <w:sz w:val="48"/>
          <w:szCs w:val="48"/>
        </w:rPr>
        <w:t></w:t>
      </w:r>
      <w:r w:rsidRPr="00DB3A4D">
        <w:rPr>
          <w:rFonts w:ascii="CountryBlueprint" w:hAnsi="CountryBlueprint"/>
          <w:sz w:val="48"/>
          <w:szCs w:val="48"/>
        </w:rPr>
        <w:t></w:t>
      </w:r>
    </w:p>
    <w:p w:rsidR="00175552" w:rsidRDefault="00175552" w:rsidP="00175552"/>
    <w:p w:rsidR="00175552" w:rsidRDefault="00175552" w:rsidP="00175552">
      <w:r>
        <w:t>Songjian Luan</w:t>
      </w:r>
    </w:p>
    <w:p w:rsidR="008D7BA5" w:rsidRDefault="008D7BA5" w:rsidP="00175552">
      <w:r>
        <w:t>Encl.: Resume</w:t>
      </w:r>
    </w:p>
    <w:sectPr w:rsidR="008D7BA5" w:rsidSect="00772844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9BC" w:rsidRDefault="009D29BC">
      <w:r>
        <w:separator/>
      </w:r>
    </w:p>
    <w:p w:rsidR="009D29BC" w:rsidRDefault="009D29BC"/>
  </w:endnote>
  <w:endnote w:type="continuationSeparator" w:id="0">
    <w:p w:rsidR="009D29BC" w:rsidRDefault="009D29BC">
      <w:r>
        <w:continuationSeparator/>
      </w:r>
    </w:p>
    <w:p w:rsidR="009D29BC" w:rsidRDefault="009D2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ntryBlueprin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3B2" w:rsidRDefault="0077284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9BC" w:rsidRDefault="009D29BC">
      <w:r>
        <w:separator/>
      </w:r>
    </w:p>
    <w:p w:rsidR="009D29BC" w:rsidRDefault="009D29BC"/>
  </w:footnote>
  <w:footnote w:type="continuationSeparator" w:id="0">
    <w:p w:rsidR="009D29BC" w:rsidRDefault="009D29BC">
      <w:r>
        <w:continuationSeparator/>
      </w:r>
    </w:p>
    <w:p w:rsidR="009D29BC" w:rsidRDefault="009D29B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44"/>
    <w:rsid w:val="000311F2"/>
    <w:rsid w:val="000360A7"/>
    <w:rsid w:val="000A11F3"/>
    <w:rsid w:val="001376E5"/>
    <w:rsid w:val="00175552"/>
    <w:rsid w:val="00256D31"/>
    <w:rsid w:val="00282798"/>
    <w:rsid w:val="002B53D4"/>
    <w:rsid w:val="00304602"/>
    <w:rsid w:val="00305D13"/>
    <w:rsid w:val="00414EDA"/>
    <w:rsid w:val="004E5310"/>
    <w:rsid w:val="005C6622"/>
    <w:rsid w:val="005F5B04"/>
    <w:rsid w:val="006313DD"/>
    <w:rsid w:val="00655A5A"/>
    <w:rsid w:val="00752CE4"/>
    <w:rsid w:val="00772844"/>
    <w:rsid w:val="0082276F"/>
    <w:rsid w:val="008C73B2"/>
    <w:rsid w:val="008D7BA5"/>
    <w:rsid w:val="00923AB5"/>
    <w:rsid w:val="009323EA"/>
    <w:rsid w:val="00974536"/>
    <w:rsid w:val="009813E3"/>
    <w:rsid w:val="009D29BC"/>
    <w:rsid w:val="009F2CE6"/>
    <w:rsid w:val="00A67A4A"/>
    <w:rsid w:val="00AF7FC9"/>
    <w:rsid w:val="00B55013"/>
    <w:rsid w:val="00BB228F"/>
    <w:rsid w:val="00BC4A5C"/>
    <w:rsid w:val="00BC7C13"/>
    <w:rsid w:val="00C70631"/>
    <w:rsid w:val="00CA52E2"/>
    <w:rsid w:val="00D60EB8"/>
    <w:rsid w:val="00D81D04"/>
    <w:rsid w:val="00DB3A4D"/>
    <w:rsid w:val="00ED18D1"/>
    <w:rsid w:val="00F43647"/>
    <w:rsid w:val="00F871E2"/>
    <w:rsid w:val="00FA6377"/>
    <w:rsid w:val="00FC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41A58-B6E3-42D8-847C-B788F99F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1F2"/>
    <w:pPr>
      <w:spacing w:after="0"/>
      <w:jc w:val="both"/>
    </w:pPr>
    <w:rPr>
      <w:rFonts w:ascii="Times New Roman" w:hAnsi="Times New Roman"/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2"/>
    <w:qFormat/>
    <w:rsid w:val="00C70631"/>
    <w:pPr>
      <w:pBdr>
        <w:bottom w:val="single" w:sz="12" w:space="1" w:color="auto"/>
      </w:pBdr>
      <w:contextualSpacing/>
    </w:pPr>
    <w:rPr>
      <w:rFonts w:ascii="Arial Black" w:eastAsiaTheme="majorEastAsia" w:hAnsi="Arial Black" w:cstheme="majorBidi"/>
      <w:b/>
      <w:kern w:val="28"/>
      <w:sz w:val="36"/>
    </w:rPr>
  </w:style>
  <w:style w:type="character" w:customStyle="1" w:styleId="TitleChar">
    <w:name w:val="Title Char"/>
    <w:basedOn w:val="DefaultParagraphFont"/>
    <w:link w:val="Title"/>
    <w:uiPriority w:val="2"/>
    <w:rsid w:val="00C70631"/>
    <w:rPr>
      <w:rFonts w:ascii="Arial Black" w:eastAsiaTheme="majorEastAsia" w:hAnsi="Arial Black" w:cstheme="majorBidi"/>
      <w:b/>
      <w:color w:val="auto"/>
      <w:kern w:val="28"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175552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luansongjian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ans\AppData\Roaming\Microsoft\Templates\Cover%20letter%20(blue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0D047-1037-4035-A85F-4EA80C4B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357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Luan, Songjian</dc:creator>
  <cp:keywords/>
  <cp:lastModifiedBy>Luan, Songjian</cp:lastModifiedBy>
  <cp:revision>21</cp:revision>
  <dcterms:created xsi:type="dcterms:W3CDTF">2016-03-30T21:55:00Z</dcterms:created>
  <dcterms:modified xsi:type="dcterms:W3CDTF">2016-04-20T22:39:00Z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